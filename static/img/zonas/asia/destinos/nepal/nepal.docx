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AE7" w:rsidRDefault="00433AE7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b/>
          <w:bCs/>
        </w:rPr>
      </w:pPr>
      <w:r>
        <w:rPr>
          <w:rStyle w:val="NingunoA"/>
          <w:rFonts w:ascii="Arial" w:hAnsi="Arial" w:cs="Arial"/>
          <w:b/>
          <w:bCs/>
        </w:rPr>
        <w:t>S</w:t>
      </w:r>
      <w:r>
        <w:rPr>
          <w:rStyle w:val="NingunoA"/>
          <w:rFonts w:ascii="Arial" w:hAnsi="Arial" w:cs="Arial"/>
          <w:b/>
          <w:bCs/>
          <w:sz w:val="28"/>
          <w:szCs w:val="28"/>
          <w:lang w:val="es-ES_tradnl"/>
        </w:rPr>
        <w:t>ituado a lo largo de las m</w:t>
      </w:r>
      <w:r>
        <w:rPr>
          <w:rStyle w:val="NingunoA"/>
          <w:rFonts w:ascii="Arial" w:hAnsi="Arial" w:cs="Arial"/>
          <w:b/>
          <w:bCs/>
          <w:sz w:val="28"/>
          <w:szCs w:val="28"/>
        </w:rPr>
        <w:t>á</w:t>
      </w:r>
      <w:r>
        <w:rPr>
          <w:rStyle w:val="NingunoA"/>
          <w:rFonts w:ascii="Arial" w:hAnsi="Arial" w:cs="Arial"/>
          <w:b/>
          <w:bCs/>
          <w:sz w:val="28"/>
          <w:szCs w:val="28"/>
          <w:lang w:val="es-ES_tradnl"/>
        </w:rPr>
        <w:t>s altas cumbres del Himalaya, se dibuja como una tierra de paisajes sublimes, templos desgastados y algunas de las mejores rutas para practicar el trekking. En contraste con su pobreza, Nepal disfruta de una gran riqueza paisaj</w:t>
      </w:r>
      <w:r>
        <w:rPr>
          <w:rStyle w:val="NingunoA"/>
          <w:rFonts w:ascii="Arial" w:hAnsi="Arial" w:cs="Arial"/>
          <w:b/>
          <w:bCs/>
          <w:sz w:val="28"/>
          <w:szCs w:val="28"/>
        </w:rPr>
        <w:t>í</w:t>
      </w:r>
      <w:r>
        <w:rPr>
          <w:rStyle w:val="NingunoA"/>
          <w:rFonts w:ascii="Arial" w:hAnsi="Arial" w:cs="Arial"/>
          <w:b/>
          <w:bCs/>
          <w:sz w:val="28"/>
          <w:szCs w:val="28"/>
          <w:lang w:val="es-ES_tradnl"/>
        </w:rPr>
        <w:t>stica y tesoros culturales</w:t>
      </w:r>
    </w:p>
    <w:p w:rsidR="00433AE7" w:rsidRDefault="00433AE7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eastAsia="Times New Roman" w:hAnsi="Arial"/>
        </w:rPr>
      </w:pPr>
    </w:p>
    <w:p w:rsidR="00433AE7" w:rsidRDefault="00433AE7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u w:color="666666"/>
        </w:rPr>
      </w:pPr>
      <w:r>
        <w:rPr>
          <w:rStyle w:val="NingunoA"/>
          <w:rFonts w:ascii="Arial" w:hAnsi="Arial" w:cs="Arial"/>
          <w:u w:color="666666"/>
          <w:lang w:val="es-ES_tradnl"/>
        </w:rPr>
        <w:t xml:space="preserve">Nepal es muy rica en cultura, costumbres y tradiciones sociales. </w:t>
      </w:r>
    </w:p>
    <w:p w:rsidR="00433AE7" w:rsidRDefault="00433AE7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u w:color="666666"/>
        </w:rPr>
      </w:pPr>
      <w:r>
        <w:rPr>
          <w:rStyle w:val="NingunoA"/>
          <w:rFonts w:ascii="Arial" w:hAnsi="Arial" w:cs="Arial"/>
          <w:u w:color="666666"/>
          <w:lang w:val="es-ES_tradnl"/>
        </w:rPr>
        <w:t>Las tradiciones tá</w:t>
      </w:r>
      <w:r>
        <w:rPr>
          <w:rStyle w:val="NingunoA"/>
          <w:rFonts w:ascii="Arial" w:hAnsi="Arial" w:cs="Arial"/>
          <w:u w:color="666666"/>
          <w:lang w:val="pt-PT"/>
        </w:rPr>
        <w:t>ntricas est</w:t>
      </w:r>
      <w:r>
        <w:rPr>
          <w:rStyle w:val="NingunoA"/>
          <w:rFonts w:ascii="Arial" w:hAnsi="Arial" w:cs="Arial"/>
          <w:u w:color="666666"/>
          <w:lang w:val="es-ES_tradnl"/>
        </w:rPr>
        <w:t>án profundamente enraizadas en Nepal, y se incluye la prá</w:t>
      </w:r>
      <w:r>
        <w:rPr>
          <w:rStyle w:val="NingunoA"/>
          <w:rFonts w:ascii="Arial" w:hAnsi="Arial" w:cs="Arial"/>
          <w:u w:color="666666"/>
          <w:lang w:val="it-IT"/>
        </w:rPr>
        <w:t xml:space="preserve">ctica del sacrificio de animales. </w:t>
      </w:r>
    </w:p>
    <w:p w:rsidR="00433AE7" w:rsidRDefault="00433AE7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u w:color="666666"/>
        </w:rPr>
      </w:pPr>
      <w:r>
        <w:rPr>
          <w:rStyle w:val="NingunoA"/>
          <w:rFonts w:ascii="Arial" w:hAnsi="Arial" w:cs="Arial"/>
          <w:u w:color="666666"/>
          <w:lang w:val="es-ES_tradnl"/>
        </w:rPr>
        <w:t>La mayoría de los festivales incluyen la danza y la mú</w:t>
      </w:r>
      <w:r>
        <w:rPr>
          <w:rStyle w:val="NingunoA"/>
          <w:rFonts w:ascii="Arial" w:hAnsi="Arial" w:cs="Arial"/>
          <w:u w:color="666666"/>
          <w:lang w:val="pt-PT"/>
        </w:rPr>
        <w:t>sica, as</w:t>
      </w:r>
      <w:r>
        <w:rPr>
          <w:rStyle w:val="NingunoA"/>
          <w:rFonts w:ascii="Arial" w:hAnsi="Arial" w:cs="Arial"/>
          <w:u w:color="666666"/>
          <w:lang w:val="es-ES_tradnl"/>
        </w:rPr>
        <w:t>í como todo tipo de delicias gastronómicas locales, incluyendo comida vegetariana y no vegetariana.</w:t>
      </w:r>
    </w:p>
    <w:p w:rsidR="00433AE7" w:rsidRDefault="00433AE7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u w:color="666666"/>
        </w:rPr>
      </w:pPr>
    </w:p>
    <w:p w:rsidR="00433AE7" w:rsidRPr="007E0DE4" w:rsidRDefault="00433AE7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b/>
          <w:bCs/>
          <w:u w:color="666666"/>
        </w:rPr>
      </w:pPr>
      <w:r w:rsidRPr="007E0DE4">
        <w:rPr>
          <w:rStyle w:val="NingunoA"/>
          <w:rFonts w:ascii="Arial" w:hAnsi="Arial" w:cs="Arial"/>
          <w:b/>
          <w:bCs/>
          <w:u w:color="EF38DF"/>
        </w:rPr>
        <w:t>Clima</w:t>
      </w:r>
    </w:p>
    <w:p w:rsidR="00433AE7" w:rsidRDefault="00433AE7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u w:color="666666"/>
        </w:rPr>
      </w:pPr>
      <w:r>
        <w:rPr>
          <w:rStyle w:val="NingunoA"/>
          <w:rFonts w:ascii="Arial" w:hAnsi="Arial" w:cs="Arial"/>
          <w:u w:color="666666"/>
          <w:lang w:val="it-IT"/>
        </w:rPr>
        <w:t xml:space="preserve">La </w:t>
      </w:r>
      <w:r>
        <w:rPr>
          <w:rStyle w:val="NingunoA"/>
          <w:rFonts w:ascii="Arial" w:hAnsi="Arial" w:cs="Arial"/>
          <w:u w:color="666666"/>
          <w:lang w:val="fr-FR"/>
        </w:rPr>
        <w:t>é</w:t>
      </w:r>
      <w:r>
        <w:rPr>
          <w:rStyle w:val="NingunoA"/>
          <w:rFonts w:ascii="Arial" w:hAnsi="Arial" w:cs="Arial"/>
          <w:u w:color="666666"/>
          <w:lang w:val="pt-PT"/>
        </w:rPr>
        <w:t>poca m</w:t>
      </w:r>
      <w:r>
        <w:rPr>
          <w:rStyle w:val="NingunoA"/>
          <w:rFonts w:ascii="Arial" w:hAnsi="Arial" w:cs="Arial"/>
          <w:u w:color="666666"/>
          <w:lang w:val="es-ES_tradnl"/>
        </w:rPr>
        <w:t xml:space="preserve">ás apropiada de viaje va desde Fines de Septiembre a Noviembre, </w:t>
      </w:r>
    </w:p>
    <w:p w:rsidR="00433AE7" w:rsidRDefault="00433AE7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u w:color="666666"/>
        </w:rPr>
      </w:pPr>
      <w:r>
        <w:rPr>
          <w:rStyle w:val="NingunoA"/>
          <w:rFonts w:ascii="Arial" w:hAnsi="Arial" w:cs="Arial"/>
          <w:u w:color="666666"/>
          <w:lang w:val="es-ES_tradnl"/>
        </w:rPr>
        <w:t>El comienzo de la estación seca, con un clima agradable, el aire limpio y visibilidad perfecta, y el pa</w:t>
      </w:r>
      <w:r>
        <w:rPr>
          <w:rStyle w:val="NingunoA"/>
          <w:rFonts w:ascii="Arial" w:hAnsi="Arial" w:cs="Arial"/>
          <w:u w:color="666666"/>
        </w:rPr>
        <w:t>í</w:t>
      </w:r>
      <w:r>
        <w:rPr>
          <w:rStyle w:val="NingunoA"/>
          <w:rFonts w:ascii="Arial" w:hAnsi="Arial" w:cs="Arial"/>
          <w:u w:color="666666"/>
          <w:lang w:val="es-ES_tradnl"/>
        </w:rPr>
        <w:t>s se presenta exuberante tras el paso del monzó</w:t>
      </w:r>
      <w:r>
        <w:rPr>
          <w:rStyle w:val="NingunoA"/>
          <w:rFonts w:ascii="Arial" w:hAnsi="Arial" w:cs="Arial"/>
          <w:u w:color="666666"/>
        </w:rPr>
        <w:t xml:space="preserve">n. </w:t>
      </w:r>
    </w:p>
    <w:p w:rsidR="00433AE7" w:rsidRDefault="00433AE7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u w:color="666666"/>
        </w:rPr>
      </w:pPr>
      <w:r>
        <w:rPr>
          <w:rStyle w:val="NingunoA"/>
          <w:rFonts w:ascii="Arial" w:hAnsi="Arial" w:cs="Arial"/>
          <w:u w:color="666666"/>
          <w:lang w:val="es-ES_tradnl"/>
        </w:rPr>
        <w:t xml:space="preserve">Viajar a Nepal durante el resto del año resulta poco recomendable. </w:t>
      </w:r>
    </w:p>
    <w:p w:rsidR="00433AE7" w:rsidRDefault="00433AE7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u w:color="666666"/>
        </w:rPr>
      </w:pPr>
      <w:r>
        <w:rPr>
          <w:rStyle w:val="NingunoA"/>
          <w:rFonts w:ascii="Arial" w:hAnsi="Arial" w:cs="Arial"/>
          <w:u w:color="666666"/>
          <w:lang w:val="es-ES_tradnl"/>
        </w:rPr>
        <w:t>De Mayo a Junio suele sufrirse los excesos de calor y polvo</w:t>
      </w:r>
    </w:p>
    <w:p w:rsidR="00433AE7" w:rsidRDefault="00433AE7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u w:color="666666"/>
        </w:rPr>
      </w:pPr>
      <w:r>
        <w:rPr>
          <w:rStyle w:val="NingunoA"/>
          <w:rFonts w:ascii="Arial" w:hAnsi="Arial" w:cs="Arial"/>
          <w:u w:color="666666"/>
          <w:lang w:val="es-ES_tradnl"/>
        </w:rPr>
        <w:t>De Junio a mediados de Septiembre, el monzón oculta las montañas tras las nubes y anega los caminos y las carreteras de barro.</w:t>
      </w:r>
    </w:p>
    <w:p w:rsidR="00433AE7" w:rsidRDefault="00433AE7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u w:color="EF38DF"/>
        </w:rPr>
      </w:pPr>
    </w:p>
    <w:p w:rsidR="00433AE7" w:rsidRDefault="00433AE7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b/>
          <w:bCs/>
          <w:u w:color="EF38DF"/>
        </w:rPr>
      </w:pPr>
      <w:r>
        <w:rPr>
          <w:rStyle w:val="NingunoA"/>
          <w:rFonts w:ascii="Arial" w:hAnsi="Arial" w:cs="Arial"/>
          <w:b/>
          <w:bCs/>
          <w:u w:color="EF38DF"/>
          <w:lang w:val="es-ES_tradnl"/>
        </w:rPr>
        <w:t>Zonas de inter</w:t>
      </w:r>
      <w:r>
        <w:rPr>
          <w:rStyle w:val="NingunoA"/>
          <w:rFonts w:ascii="Arial" w:hAnsi="Arial" w:cs="Arial"/>
          <w:b/>
          <w:bCs/>
          <w:u w:color="EF38DF"/>
          <w:lang w:val="fr-FR"/>
        </w:rPr>
        <w:t>é</w:t>
      </w:r>
      <w:r w:rsidRPr="00B810D5">
        <w:rPr>
          <w:rStyle w:val="NingunoA"/>
          <w:rFonts w:ascii="Arial" w:hAnsi="Arial" w:cs="Arial"/>
          <w:b/>
          <w:bCs/>
          <w:u w:color="EF38DF"/>
          <w:lang w:val="es-ES"/>
        </w:rPr>
        <w:t>s tur</w:t>
      </w:r>
      <w:r>
        <w:rPr>
          <w:rStyle w:val="NingunoA"/>
          <w:rFonts w:ascii="Arial" w:hAnsi="Arial" w:cs="Arial"/>
          <w:b/>
          <w:bCs/>
          <w:u w:color="EF38DF"/>
          <w:lang w:val="es-ES_tradnl"/>
        </w:rPr>
        <w:t>í</w:t>
      </w:r>
      <w:r>
        <w:rPr>
          <w:rStyle w:val="NingunoA"/>
          <w:rFonts w:ascii="Arial" w:hAnsi="Arial" w:cs="Arial"/>
          <w:b/>
          <w:bCs/>
          <w:u w:color="EF38DF"/>
          <w:lang w:val="it-IT"/>
        </w:rPr>
        <w:t>stico</w:t>
      </w:r>
    </w:p>
    <w:p w:rsidR="00433AE7" w:rsidRDefault="00433AE7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u w:color="666666"/>
        </w:rPr>
      </w:pPr>
    </w:p>
    <w:p w:rsidR="00433AE7" w:rsidRDefault="00433AE7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b/>
          <w:bCs/>
          <w:u w:color="666666"/>
        </w:rPr>
      </w:pPr>
      <w:r>
        <w:rPr>
          <w:rStyle w:val="NingunoA"/>
          <w:rFonts w:ascii="Arial" w:hAnsi="Arial" w:cs="Arial"/>
          <w:b/>
          <w:bCs/>
          <w:u w:color="EF38DF"/>
        </w:rPr>
        <w:t xml:space="preserve">Katmandú </w:t>
      </w:r>
    </w:p>
    <w:p w:rsidR="00433AE7" w:rsidRDefault="00433AE7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u w:color="666666"/>
        </w:rPr>
      </w:pPr>
      <w:r>
        <w:rPr>
          <w:rStyle w:val="NingunoA"/>
          <w:rFonts w:ascii="Arial" w:hAnsi="Arial" w:cs="Arial"/>
          <w:u w:color="666666"/>
          <w:lang w:val="es-ES_tradnl"/>
        </w:rPr>
        <w:t>Conocida como Kantipur. Aqu</w:t>
      </w:r>
      <w:r>
        <w:rPr>
          <w:rStyle w:val="NingunoA"/>
          <w:rFonts w:ascii="Arial" w:hAnsi="Arial" w:cs="Arial"/>
          <w:u w:color="666666"/>
        </w:rPr>
        <w:t xml:space="preserve">í podrá </w:t>
      </w:r>
      <w:r>
        <w:rPr>
          <w:rStyle w:val="NingunoA"/>
          <w:rFonts w:ascii="Arial" w:hAnsi="Arial" w:cs="Arial"/>
          <w:u w:color="666666"/>
          <w:lang w:val="es-ES_tradnl"/>
        </w:rPr>
        <w:t>ver el templo de la Diosa viva, el templo.Kasthmandap,</w:t>
      </w:r>
    </w:p>
    <w:p w:rsidR="00433AE7" w:rsidRDefault="00433AE7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u w:color="666666"/>
        </w:rPr>
      </w:pPr>
      <w:r>
        <w:rPr>
          <w:rStyle w:val="NingunoA"/>
          <w:rFonts w:ascii="Arial" w:hAnsi="Arial" w:cs="Arial"/>
          <w:u w:color="666666"/>
          <w:lang w:val="es-ES_tradnl"/>
        </w:rPr>
        <w:t>La plaza Durbar Square, el palacio Hanuman Dhoka, el antiguo palacio de la familia real de Nepal.</w:t>
      </w:r>
    </w:p>
    <w:p w:rsidR="00433AE7" w:rsidRDefault="00433AE7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b/>
          <w:bCs/>
          <w:u w:color="666666"/>
        </w:rPr>
      </w:pPr>
    </w:p>
    <w:p w:rsidR="00433AE7" w:rsidRDefault="00433AE7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b/>
          <w:bCs/>
          <w:u w:color="666666"/>
        </w:rPr>
      </w:pPr>
      <w:r w:rsidRPr="00B810D5">
        <w:rPr>
          <w:rStyle w:val="NingunoA"/>
          <w:rFonts w:ascii="Arial" w:hAnsi="Arial" w:cs="Arial"/>
          <w:b/>
          <w:bCs/>
          <w:u w:color="EF38DF"/>
          <w:lang w:val="es-ES"/>
        </w:rPr>
        <w:t>Pashupatinath</w:t>
      </w:r>
    </w:p>
    <w:p w:rsidR="00433AE7" w:rsidRDefault="00433AE7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u w:color="666666"/>
        </w:rPr>
      </w:pPr>
      <w:r>
        <w:rPr>
          <w:rStyle w:val="NingunoA"/>
          <w:rFonts w:ascii="Arial" w:hAnsi="Arial" w:cs="Arial"/>
          <w:u w:color="666666"/>
          <w:lang w:val="es-ES_tradnl"/>
        </w:rPr>
        <w:t>Uno de los templos m</w:t>
      </w:r>
      <w:r>
        <w:rPr>
          <w:rStyle w:val="NingunoA"/>
          <w:rFonts w:ascii="Arial" w:hAnsi="Arial" w:cs="Arial"/>
          <w:u w:color="666666"/>
        </w:rPr>
        <w:t>á</w:t>
      </w:r>
      <w:r>
        <w:rPr>
          <w:rStyle w:val="NingunoA"/>
          <w:rFonts w:ascii="Arial" w:hAnsi="Arial" w:cs="Arial"/>
          <w:u w:color="666666"/>
          <w:lang w:val="es-ES_tradnl"/>
        </w:rPr>
        <w:t>s sagrados de los hinduistas dedicado a Dios Shiva</w:t>
      </w:r>
    </w:p>
    <w:p w:rsidR="00433AE7" w:rsidRDefault="00433AE7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u w:color="666666"/>
        </w:rPr>
      </w:pPr>
      <w:r>
        <w:rPr>
          <w:rStyle w:val="NingunoA"/>
          <w:rFonts w:ascii="Arial" w:hAnsi="Arial" w:cs="Arial"/>
          <w:u w:color="666666"/>
          <w:lang w:val="es-ES_tradnl"/>
        </w:rPr>
        <w:t>Situado entre la parte verde en la orilla de rí</w:t>
      </w:r>
      <w:r>
        <w:rPr>
          <w:rStyle w:val="NingunoA"/>
          <w:rFonts w:ascii="Arial" w:hAnsi="Arial" w:cs="Arial"/>
          <w:u w:color="666666"/>
          <w:lang w:val="it-IT"/>
        </w:rPr>
        <w:t xml:space="preserve">o Bagmati </w:t>
      </w:r>
    </w:p>
    <w:p w:rsidR="00433AE7" w:rsidRDefault="00433AE7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u w:color="666666"/>
        </w:rPr>
      </w:pPr>
      <w:r>
        <w:rPr>
          <w:rStyle w:val="NingunoA"/>
          <w:rFonts w:ascii="Arial" w:hAnsi="Arial" w:cs="Arial"/>
          <w:u w:color="666666"/>
          <w:lang w:val="es-ES_tradnl"/>
        </w:rPr>
        <w:t>Pashupatinath es un centro de peregrinació</w:t>
      </w:r>
      <w:r>
        <w:rPr>
          <w:rStyle w:val="NingunoA"/>
          <w:rFonts w:ascii="Arial" w:hAnsi="Arial" w:cs="Arial"/>
          <w:u w:color="666666"/>
        </w:rPr>
        <w:t>n anual al día de Shivratri.</w:t>
      </w:r>
    </w:p>
    <w:p w:rsidR="00433AE7" w:rsidRDefault="00433AE7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b/>
          <w:bCs/>
          <w:u w:color="666666"/>
        </w:rPr>
      </w:pPr>
    </w:p>
    <w:p w:rsidR="00433AE7" w:rsidRDefault="00433AE7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b/>
          <w:bCs/>
          <w:u w:color="666666"/>
        </w:rPr>
      </w:pPr>
      <w:r w:rsidRPr="00B810D5">
        <w:rPr>
          <w:rStyle w:val="NingunoA"/>
          <w:rFonts w:ascii="Arial" w:hAnsi="Arial" w:cs="Arial"/>
          <w:b/>
          <w:bCs/>
          <w:u w:color="EF38DF"/>
          <w:lang w:val="es-ES"/>
        </w:rPr>
        <w:t>Boudhnath</w:t>
      </w:r>
    </w:p>
    <w:p w:rsidR="00433AE7" w:rsidRDefault="00433AE7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u w:color="666666"/>
        </w:rPr>
      </w:pPr>
      <w:r>
        <w:rPr>
          <w:rStyle w:val="NingunoA"/>
          <w:rFonts w:ascii="Arial" w:hAnsi="Arial" w:cs="Arial"/>
          <w:u w:color="666666"/>
          <w:lang w:val="pt-PT"/>
        </w:rPr>
        <w:t>Ubicada a 11 Kms de Katmand</w:t>
      </w:r>
      <w:r>
        <w:rPr>
          <w:rStyle w:val="NingunoA"/>
          <w:rFonts w:ascii="Arial" w:hAnsi="Arial" w:cs="Arial"/>
          <w:u w:color="666666"/>
          <w:lang w:val="es-ES_tradnl"/>
        </w:rPr>
        <w:t>ú, una de las Stupas más grandes del mundo.</w:t>
      </w:r>
    </w:p>
    <w:p w:rsidR="00433AE7" w:rsidRDefault="00433AE7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u w:color="666666"/>
        </w:rPr>
      </w:pPr>
      <w:r>
        <w:rPr>
          <w:rStyle w:val="NingunoA"/>
          <w:rFonts w:ascii="Arial" w:hAnsi="Arial" w:cs="Arial"/>
          <w:u w:color="666666"/>
          <w:lang w:val="es-ES_tradnl"/>
        </w:rPr>
        <w:t xml:space="preserve">Se encuentra con 4 pares de ojos en cada dirección mirando a los buenos tratamientos y la prosperidad humana. </w:t>
      </w:r>
    </w:p>
    <w:p w:rsidR="00433AE7" w:rsidRDefault="00433AE7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u w:color="666666"/>
        </w:rPr>
      </w:pPr>
      <w:r>
        <w:rPr>
          <w:rStyle w:val="NingunoA"/>
          <w:rFonts w:ascii="Arial" w:hAnsi="Arial" w:cs="Arial"/>
          <w:u w:color="666666"/>
          <w:lang w:val="es-ES_tradnl"/>
        </w:rPr>
        <w:t>El santuario est</w:t>
      </w:r>
      <w:r>
        <w:rPr>
          <w:rStyle w:val="NingunoA"/>
          <w:rFonts w:ascii="Arial" w:hAnsi="Arial" w:cs="Arial"/>
          <w:u w:color="666666"/>
        </w:rPr>
        <w:t xml:space="preserve">á </w:t>
      </w:r>
      <w:r>
        <w:rPr>
          <w:rStyle w:val="NingunoA"/>
          <w:rFonts w:ascii="Arial" w:hAnsi="Arial" w:cs="Arial"/>
          <w:u w:color="666666"/>
          <w:lang w:val="es-ES_tradnl"/>
        </w:rPr>
        <w:t>rodeado con las casas de Lamas, o los sacerdotes Budistas.</w:t>
      </w:r>
    </w:p>
    <w:p w:rsidR="00433AE7" w:rsidRDefault="00433AE7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u w:color="666666"/>
        </w:rPr>
      </w:pPr>
    </w:p>
    <w:p w:rsidR="00433AE7" w:rsidRDefault="00433AE7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b/>
          <w:bCs/>
          <w:u w:color="666666"/>
        </w:rPr>
      </w:pPr>
      <w:r>
        <w:rPr>
          <w:rStyle w:val="NingunoA"/>
          <w:rFonts w:ascii="Arial" w:hAnsi="Arial" w:cs="Arial"/>
          <w:b/>
          <w:bCs/>
          <w:u w:color="EF38DF"/>
        </w:rPr>
        <w:t>Swayambhunath</w:t>
      </w:r>
    </w:p>
    <w:p w:rsidR="00433AE7" w:rsidRDefault="00433AE7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u w:color="666666"/>
        </w:rPr>
      </w:pPr>
      <w:r>
        <w:rPr>
          <w:rStyle w:val="NingunoA"/>
          <w:rFonts w:ascii="Arial" w:hAnsi="Arial" w:cs="Arial"/>
          <w:u w:color="666666"/>
          <w:lang w:val="pt-PT"/>
        </w:rPr>
        <w:t>Situado a  3 Kms de Katmand</w:t>
      </w:r>
      <w:r>
        <w:rPr>
          <w:rStyle w:val="NingunoA"/>
          <w:rFonts w:ascii="Arial" w:hAnsi="Arial" w:cs="Arial"/>
          <w:u w:color="666666"/>
          <w:lang w:val="es-ES_tradnl"/>
        </w:rPr>
        <w:t>ú, esta estupa tiene má</w:t>
      </w:r>
      <w:r>
        <w:rPr>
          <w:rStyle w:val="NingunoA"/>
          <w:rFonts w:ascii="Arial" w:hAnsi="Arial" w:cs="Arial"/>
          <w:u w:color="666666"/>
          <w:lang w:val="pt-PT"/>
        </w:rPr>
        <w:t>s de 2000 a</w:t>
      </w:r>
      <w:r>
        <w:rPr>
          <w:rStyle w:val="NingunoA"/>
          <w:rFonts w:ascii="Arial" w:hAnsi="Arial" w:cs="Arial"/>
          <w:u w:color="666666"/>
          <w:lang w:val="es-ES_tradnl"/>
        </w:rPr>
        <w:t>ños</w:t>
      </w:r>
    </w:p>
    <w:p w:rsidR="00433AE7" w:rsidRDefault="00433AE7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u w:color="666666"/>
        </w:rPr>
      </w:pPr>
      <w:r>
        <w:rPr>
          <w:rStyle w:val="NingunoA"/>
          <w:rFonts w:ascii="Arial" w:hAnsi="Arial" w:cs="Arial"/>
          <w:u w:color="666666"/>
          <w:lang w:val="es-ES_tradnl"/>
        </w:rPr>
        <w:t>Es un buen lugar para la panor</w:t>
      </w:r>
      <w:r>
        <w:rPr>
          <w:rStyle w:val="NingunoA"/>
          <w:rFonts w:ascii="Arial" w:hAnsi="Arial" w:cs="Arial"/>
          <w:u w:color="666666"/>
        </w:rPr>
        <w:t>á</w:t>
      </w:r>
      <w:r>
        <w:rPr>
          <w:rStyle w:val="NingunoA"/>
          <w:rFonts w:ascii="Arial" w:hAnsi="Arial" w:cs="Arial"/>
          <w:u w:color="666666"/>
          <w:lang w:val="es-ES_tradnl"/>
        </w:rPr>
        <w:t>mica de la valle de Katmand</w:t>
      </w:r>
      <w:r>
        <w:rPr>
          <w:rStyle w:val="NingunoA"/>
          <w:rFonts w:ascii="Arial" w:hAnsi="Arial" w:cs="Arial"/>
          <w:u w:color="666666"/>
        </w:rPr>
        <w:t>ú.</w:t>
      </w:r>
    </w:p>
    <w:p w:rsidR="00433AE7" w:rsidRDefault="00433AE7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b/>
          <w:bCs/>
          <w:u w:color="666666"/>
        </w:rPr>
      </w:pPr>
    </w:p>
    <w:p w:rsidR="00433AE7" w:rsidRDefault="00433AE7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b/>
          <w:bCs/>
          <w:u w:color="666666"/>
        </w:rPr>
      </w:pPr>
      <w:r>
        <w:rPr>
          <w:rStyle w:val="NingunoA"/>
          <w:rFonts w:ascii="Arial" w:hAnsi="Arial" w:cs="Arial"/>
          <w:b/>
          <w:bCs/>
          <w:u w:color="EF38DF"/>
        </w:rPr>
        <w:t>Bhaktapur</w:t>
      </w:r>
    </w:p>
    <w:p w:rsidR="00433AE7" w:rsidRDefault="00433AE7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u w:color="666666"/>
        </w:rPr>
      </w:pPr>
      <w:r>
        <w:rPr>
          <w:rStyle w:val="NingunoA"/>
          <w:rFonts w:ascii="Arial" w:hAnsi="Arial" w:cs="Arial"/>
          <w:u w:color="666666"/>
          <w:lang w:val="es-ES_tradnl"/>
        </w:rPr>
        <w:t>Tambi</w:t>
      </w:r>
      <w:r>
        <w:rPr>
          <w:rStyle w:val="NingunoA"/>
          <w:rFonts w:ascii="Arial" w:hAnsi="Arial" w:cs="Arial"/>
          <w:u w:color="666666"/>
          <w:lang w:val="fr-FR"/>
        </w:rPr>
        <w:t>é</w:t>
      </w:r>
      <w:r>
        <w:rPr>
          <w:rStyle w:val="NingunoA"/>
          <w:rFonts w:ascii="Arial" w:hAnsi="Arial" w:cs="Arial"/>
          <w:u w:color="666666"/>
          <w:lang w:val="es-ES_tradnl"/>
        </w:rPr>
        <w:t>n conocido como Bhadgaon, ciudad de los devotos, es el hogar de arte y arquitectura medieval. El Templo NYTAPOLA el mejor ejemplo de estilo Pagoda surgido en 5 terrazas,</w:t>
      </w:r>
    </w:p>
    <w:p w:rsidR="00433AE7" w:rsidRDefault="00433AE7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u w:color="666666"/>
        </w:rPr>
      </w:pPr>
    </w:p>
    <w:p w:rsidR="00433AE7" w:rsidRDefault="00433AE7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b/>
          <w:bCs/>
          <w:u w:color="666666"/>
        </w:rPr>
      </w:pPr>
      <w:r>
        <w:rPr>
          <w:rStyle w:val="NingunoA"/>
          <w:rFonts w:ascii="Arial" w:hAnsi="Arial" w:cs="Arial"/>
          <w:b/>
          <w:bCs/>
          <w:u w:color="EF38DF"/>
        </w:rPr>
        <w:t>Patan</w:t>
      </w:r>
    </w:p>
    <w:p w:rsidR="00433AE7" w:rsidRDefault="00433AE7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u w:color="666666"/>
        </w:rPr>
      </w:pPr>
      <w:r>
        <w:rPr>
          <w:rStyle w:val="NingunoA"/>
          <w:rFonts w:ascii="Arial" w:hAnsi="Arial" w:cs="Arial"/>
          <w:u w:color="666666"/>
          <w:lang w:val="es-ES_tradnl"/>
        </w:rPr>
        <w:t>Ubicado a 5 Kms. de Kathmandu.tambi</w:t>
      </w:r>
      <w:r>
        <w:rPr>
          <w:rStyle w:val="NingunoA"/>
          <w:rFonts w:ascii="Arial" w:hAnsi="Arial" w:cs="Arial"/>
          <w:u w:color="666666"/>
          <w:lang w:val="fr-FR"/>
        </w:rPr>
        <w:t>é</w:t>
      </w:r>
      <w:r>
        <w:rPr>
          <w:rStyle w:val="NingunoA"/>
          <w:rFonts w:ascii="Arial" w:hAnsi="Arial" w:cs="Arial"/>
          <w:u w:color="666666"/>
          <w:lang w:val="es-ES_tradnl"/>
        </w:rPr>
        <w:t xml:space="preserve">n conocido como Lalitpur, es una ciudad de arte fin, cerrada en 4 estupas, construidas en el siglo III D.C </w:t>
      </w:r>
    </w:p>
    <w:p w:rsidR="00433AE7" w:rsidRDefault="00433AE7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u w:color="666666"/>
        </w:rPr>
      </w:pPr>
    </w:p>
    <w:p w:rsidR="00433AE7" w:rsidRDefault="00433AE7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b/>
          <w:bCs/>
          <w:u w:color="666666"/>
        </w:rPr>
      </w:pPr>
      <w:r>
        <w:rPr>
          <w:rStyle w:val="NingunoA"/>
          <w:rFonts w:ascii="Arial" w:hAnsi="Arial" w:cs="Arial"/>
          <w:b/>
          <w:bCs/>
          <w:u w:color="666666"/>
        </w:rPr>
        <w:t>Chitwan</w:t>
      </w:r>
    </w:p>
    <w:p w:rsidR="00433AE7" w:rsidRDefault="00433AE7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u w:color="666666"/>
        </w:rPr>
      </w:pPr>
      <w:r>
        <w:rPr>
          <w:rStyle w:val="NingunoA"/>
          <w:rFonts w:ascii="Arial" w:hAnsi="Arial" w:cs="Arial"/>
          <w:u w:color="666666"/>
          <w:lang w:val="es-ES_tradnl"/>
        </w:rPr>
        <w:t>Ubicado a los pies de los Himalayas, Chitwan es el primer y má</w:t>
      </w:r>
      <w:r>
        <w:rPr>
          <w:rStyle w:val="NingunoA"/>
          <w:rFonts w:ascii="Arial" w:hAnsi="Arial" w:cs="Arial"/>
          <w:u w:color="666666"/>
          <w:lang w:val="pt-PT"/>
        </w:rPr>
        <w:t xml:space="preserve">s famoso parque nacional de Nepal. </w:t>
      </w:r>
    </w:p>
    <w:p w:rsidR="00433AE7" w:rsidRDefault="00433AE7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u w:color="666666"/>
        </w:rPr>
      </w:pPr>
      <w:r>
        <w:rPr>
          <w:rStyle w:val="NingunoA"/>
          <w:rFonts w:ascii="Arial" w:hAnsi="Arial" w:cs="Arial"/>
          <w:u w:color="666666"/>
          <w:lang w:val="es-ES_tradnl"/>
        </w:rPr>
        <w:t>Destaca su población de  122 tigres de bengala y sus los rinocerontes asiá</w:t>
      </w:r>
      <w:r>
        <w:rPr>
          <w:rStyle w:val="NingunoA"/>
          <w:rFonts w:ascii="Arial" w:hAnsi="Arial" w:cs="Arial"/>
          <w:u w:color="666666"/>
          <w:lang w:val="pt-PT"/>
        </w:rPr>
        <w:t>ticos.</w:t>
      </w:r>
    </w:p>
    <w:p w:rsidR="00433AE7" w:rsidRDefault="00433AE7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u w:color="666666"/>
        </w:rPr>
      </w:pPr>
    </w:p>
    <w:p w:rsidR="00433AE7" w:rsidRDefault="00433AE7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b/>
          <w:bCs/>
          <w:u w:color="666666"/>
        </w:rPr>
      </w:pPr>
      <w:r>
        <w:rPr>
          <w:rStyle w:val="NingunoA"/>
          <w:rFonts w:ascii="Arial" w:hAnsi="Arial" w:cs="Arial"/>
          <w:b/>
          <w:bCs/>
          <w:u w:color="EF38DF"/>
        </w:rPr>
        <w:t>Pokhara</w:t>
      </w:r>
    </w:p>
    <w:p w:rsidR="00433AE7" w:rsidRDefault="00433AE7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u w:color="666666"/>
        </w:rPr>
      </w:pPr>
      <w:r>
        <w:rPr>
          <w:rStyle w:val="NingunoA"/>
          <w:rFonts w:ascii="Arial" w:hAnsi="Arial" w:cs="Arial"/>
          <w:u w:color="666666"/>
          <w:lang w:val="pt-PT"/>
        </w:rPr>
        <w:t>Ubicada a 200 kil</w:t>
      </w:r>
      <w:r>
        <w:rPr>
          <w:rStyle w:val="NingunoA"/>
          <w:rFonts w:ascii="Arial" w:hAnsi="Arial" w:cs="Arial"/>
          <w:u w:color="666666"/>
          <w:lang w:val="es-ES_tradnl"/>
        </w:rPr>
        <w:t xml:space="preserve">ómetros al oeste de Katmandú, Pokhara es la tercera ciudad más grande del país y principal punto de partida o llegada de los trekkings al Annapurna. </w:t>
      </w:r>
    </w:p>
    <w:p w:rsidR="00433AE7" w:rsidRDefault="00433AE7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u w:color="666666"/>
        </w:rPr>
      </w:pPr>
    </w:p>
    <w:p w:rsidR="00433AE7" w:rsidRDefault="00433AE7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b/>
          <w:bCs/>
        </w:rPr>
      </w:pPr>
      <w:r>
        <w:rPr>
          <w:rStyle w:val="NingunoA"/>
          <w:rFonts w:ascii="Arial" w:hAnsi="Arial" w:cs="Arial"/>
          <w:b/>
          <w:bCs/>
        </w:rPr>
        <w:t>TIPS</w:t>
      </w:r>
    </w:p>
    <w:p w:rsidR="00433AE7" w:rsidRDefault="00433AE7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</w:rPr>
      </w:pPr>
      <w:r>
        <w:rPr>
          <w:rStyle w:val="NingunoA"/>
          <w:rFonts w:ascii="Arial" w:hAnsi="Arial" w:cs="Arial"/>
        </w:rPr>
        <w:t xml:space="preserve">•   </w:t>
      </w:r>
      <w:r>
        <w:rPr>
          <w:rStyle w:val="NingunoA"/>
          <w:rFonts w:ascii="Arial" w:hAnsi="Arial" w:cs="Arial"/>
          <w:lang w:val="es-ES_tradnl"/>
        </w:rPr>
        <w:t>Vacunas: Ninguna obligatoria</w:t>
      </w:r>
    </w:p>
    <w:p w:rsidR="00433AE7" w:rsidRDefault="00433AE7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</w:rPr>
      </w:pPr>
      <w:r>
        <w:rPr>
          <w:rStyle w:val="NingunoA"/>
          <w:rFonts w:ascii="Arial" w:hAnsi="Arial" w:cs="Arial"/>
        </w:rPr>
        <w:t xml:space="preserve">•   </w:t>
      </w:r>
      <w:r>
        <w:rPr>
          <w:rStyle w:val="NingunoA"/>
          <w:rFonts w:ascii="Arial" w:hAnsi="Arial" w:cs="Arial"/>
          <w:lang w:val="es-ES_tradnl"/>
        </w:rPr>
        <w:t>Documentación de viaje: Pasaporte y Visa</w:t>
      </w:r>
    </w:p>
    <w:p w:rsidR="00433AE7" w:rsidRDefault="00433AE7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</w:rPr>
      </w:pPr>
      <w:r>
        <w:rPr>
          <w:rStyle w:val="NingunoA"/>
          <w:rFonts w:ascii="Arial" w:hAnsi="Arial" w:cs="Arial"/>
        </w:rPr>
        <w:t>•   Moneda: Rupia Nepali</w:t>
      </w:r>
    </w:p>
    <w:p w:rsidR="00433AE7" w:rsidRDefault="00433AE7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b/>
          <w:bCs/>
        </w:rPr>
      </w:pPr>
      <w:r>
        <w:rPr>
          <w:rStyle w:val="NingunoA"/>
          <w:rFonts w:ascii="Arial" w:hAnsi="Arial" w:cs="Arial"/>
          <w:lang w:val="es-ES_tradnl"/>
        </w:rPr>
        <w:t>•   Corriente el</w:t>
      </w:r>
      <w:r>
        <w:rPr>
          <w:rStyle w:val="NingunoA"/>
          <w:rFonts w:ascii="Arial" w:hAnsi="Arial" w:cs="Arial"/>
          <w:lang w:val="fr-FR"/>
        </w:rPr>
        <w:t>é</w:t>
      </w:r>
      <w:r>
        <w:rPr>
          <w:rStyle w:val="NingunoA"/>
          <w:rFonts w:ascii="Arial" w:hAnsi="Arial" w:cs="Arial"/>
          <w:lang w:val="it-IT"/>
        </w:rPr>
        <w:t>ctrica: 220  voltios</w:t>
      </w:r>
    </w:p>
    <w:p w:rsidR="00433AE7" w:rsidRDefault="00433AE7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eastAsia="Times New Roman" w:hAnsi="Arial"/>
        </w:rPr>
      </w:pPr>
    </w:p>
    <w:p w:rsidR="00433AE7" w:rsidRDefault="00433AE7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  <w:b/>
          <w:bCs/>
        </w:rPr>
      </w:pPr>
      <w:r>
        <w:rPr>
          <w:rStyle w:val="NingunoA"/>
          <w:rFonts w:ascii="Arial" w:hAnsi="Arial" w:cs="Arial"/>
          <w:b/>
          <w:bCs/>
          <w:lang w:val="de-DE"/>
        </w:rPr>
        <w:t>ITINERARIO SUGERIDO</w:t>
      </w:r>
    </w:p>
    <w:p w:rsidR="00433AE7" w:rsidRDefault="00433AE7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</w:rPr>
      </w:pPr>
      <w:r>
        <w:rPr>
          <w:rStyle w:val="NingunoA"/>
          <w:rFonts w:ascii="Arial" w:hAnsi="Arial" w:cs="Arial"/>
        </w:rPr>
        <w:t>Día 1</w:t>
      </w:r>
      <w:r>
        <w:rPr>
          <w:rStyle w:val="NingunoA"/>
          <w:rFonts w:ascii="Arial" w:hAnsi="Arial" w:cs="Arial"/>
        </w:rPr>
        <w:tab/>
        <w:t>Katmandú</w:t>
      </w:r>
    </w:p>
    <w:p w:rsidR="00433AE7" w:rsidRDefault="00433AE7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</w:rPr>
      </w:pPr>
      <w:r>
        <w:rPr>
          <w:rStyle w:val="NingunoA"/>
          <w:rFonts w:ascii="Arial" w:hAnsi="Arial" w:cs="Arial"/>
        </w:rPr>
        <w:t>Día 2</w:t>
      </w:r>
      <w:r>
        <w:rPr>
          <w:rStyle w:val="NingunoA"/>
          <w:rFonts w:ascii="Arial" w:hAnsi="Arial" w:cs="Arial"/>
        </w:rPr>
        <w:tab/>
        <w:t>Katmandú - Patán</w:t>
      </w:r>
    </w:p>
    <w:p w:rsidR="00433AE7" w:rsidRDefault="00433AE7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A"/>
          <w:rFonts w:ascii="Arial" w:eastAsia="Times New Roman" w:hAnsi="Arial"/>
        </w:rPr>
      </w:pPr>
      <w:r>
        <w:rPr>
          <w:rStyle w:val="NingunoA"/>
          <w:rFonts w:ascii="Arial" w:hAnsi="Arial" w:cs="Arial"/>
        </w:rPr>
        <w:t>Día 3</w:t>
      </w:r>
      <w:r>
        <w:rPr>
          <w:rStyle w:val="NingunoA"/>
          <w:rFonts w:ascii="Arial" w:hAnsi="Arial" w:cs="Arial"/>
        </w:rPr>
        <w:tab/>
        <w:t>Katmandú – Bhaktapur</w:t>
      </w:r>
    </w:p>
    <w:p w:rsidR="00433AE7" w:rsidRDefault="00433AE7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rPr>
          <w:rStyle w:val="NingunoA"/>
          <w:rFonts w:ascii="Arial" w:hAnsi="Arial" w:cs="Arial"/>
        </w:rPr>
        <w:t>Día 4</w:t>
      </w:r>
      <w:r>
        <w:rPr>
          <w:rStyle w:val="NingunoA"/>
          <w:rFonts w:ascii="Arial" w:hAnsi="Arial" w:cs="Arial"/>
        </w:rPr>
        <w:tab/>
        <w:t xml:space="preserve">Katmandú </w:t>
      </w:r>
    </w:p>
    <w:sectPr w:rsidR="00433AE7" w:rsidSect="00FE7562">
      <w:headerReference w:type="default" r:id="rId6"/>
      <w:footerReference w:type="default" r:id="rId7"/>
      <w:pgSz w:w="12240" w:h="15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3AE7" w:rsidRDefault="00433AE7" w:rsidP="00FE75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separator/>
      </w:r>
    </w:p>
  </w:endnote>
  <w:endnote w:type="continuationSeparator" w:id="0">
    <w:p w:rsidR="00433AE7" w:rsidRDefault="00433AE7" w:rsidP="00FE75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AE7" w:rsidRDefault="00433AE7">
    <w:pPr>
      <w:pStyle w:val="Cabeceraypie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3AE7" w:rsidRDefault="00433AE7" w:rsidP="00FE75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separator/>
      </w:r>
    </w:p>
  </w:footnote>
  <w:footnote w:type="continuationSeparator" w:id="0">
    <w:p w:rsidR="00433AE7" w:rsidRDefault="00433AE7" w:rsidP="00FE75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AE7" w:rsidRDefault="00433AE7">
    <w:pPr>
      <w:pStyle w:val="Cabeceraypie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  <w:rPr>
        <w:rFonts w:cs="Times New Roma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autoHyphenation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E7562"/>
    <w:rsid w:val="00112B65"/>
    <w:rsid w:val="002E3DA1"/>
    <w:rsid w:val="00433AE7"/>
    <w:rsid w:val="007E0DE4"/>
    <w:rsid w:val="00B810D5"/>
    <w:rsid w:val="00FE7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2"/>
        <w:szCs w:val="22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562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FE7562"/>
    <w:rPr>
      <w:u w:val="single"/>
    </w:rPr>
  </w:style>
  <w:style w:type="paragraph" w:customStyle="1" w:styleId="Cabeceraypie">
    <w:name w:val="Cabecera y pie"/>
    <w:uiPriority w:val="99"/>
    <w:rsid w:val="00FE7562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tabs>
        <w:tab w:val="right" w:pos="9020"/>
      </w:tabs>
    </w:pPr>
    <w:rPr>
      <w:rFonts w:ascii="Helvetica" w:hAnsi="Helvetica" w:cs="Helvetica"/>
      <w:color w:val="000000"/>
      <w:sz w:val="24"/>
      <w:szCs w:val="24"/>
    </w:rPr>
  </w:style>
  <w:style w:type="paragraph" w:customStyle="1" w:styleId="CuerpoA">
    <w:name w:val="Cuerpo A"/>
    <w:uiPriority w:val="99"/>
    <w:rsid w:val="00FE7562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color w:val="000000"/>
      <w:sz w:val="24"/>
      <w:szCs w:val="24"/>
      <w:u w:color="000000"/>
    </w:rPr>
  </w:style>
  <w:style w:type="character" w:customStyle="1" w:styleId="NingunoA">
    <w:name w:val="Ninguno A"/>
    <w:uiPriority w:val="99"/>
    <w:rsid w:val="00FE75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450</Words>
  <Characters>2480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ralarcon</dc:creator>
  <cp:keywords/>
  <dc:description/>
  <cp:lastModifiedBy>ralarcon</cp:lastModifiedBy>
  <cp:revision>3</cp:revision>
  <dcterms:created xsi:type="dcterms:W3CDTF">2017-10-05T20:46:00Z</dcterms:created>
  <dcterms:modified xsi:type="dcterms:W3CDTF">2017-10-05T20:46:00Z</dcterms:modified>
</cp:coreProperties>
</file>