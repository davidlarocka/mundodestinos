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73F" w:rsidRDefault="00CF173F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b/>
          <w:bCs/>
          <w:sz w:val="28"/>
          <w:szCs w:val="28"/>
          <w:lang w:eastAsia="es-CL"/>
        </w:rPr>
      </w:pPr>
      <w:r>
        <w:rPr>
          <w:rStyle w:val="Ninguno"/>
          <w:rFonts w:ascii="Arial" w:hAnsi="Arial" w:cs="Arial"/>
          <w:b/>
          <w:bCs/>
          <w:sz w:val="28"/>
          <w:szCs w:val="28"/>
          <w:lang w:eastAsia="es-CL"/>
        </w:rPr>
        <w:t>La isla de los Dioses. La Isla de Bali es la más conocida y turística de Indonesia. Famosa entre los surferos, tiene de las mejores olas del mundo, entre los amantes de las vacaciones relajantes, entre los excursionistas y mochileros, y entre los artistas bohemios y buscadores espirituales. Bali atrae a una mezcla de gentes tan distinta como lo son sus paisajes.</w:t>
      </w:r>
    </w:p>
    <w:p w:rsidR="00CF173F" w:rsidRDefault="00CF173F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FFFFFF"/>
          <w:lang w:eastAsia="es-CL"/>
        </w:rPr>
      </w:pPr>
    </w:p>
    <w:p w:rsidR="00CF173F" w:rsidRDefault="00CF173F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  <w:r w:rsidRPr="007E07BA">
        <w:rPr>
          <w:rStyle w:val="Ninguno"/>
          <w:rFonts w:ascii="Arial" w:hAnsi="Arial" w:cs="Arial"/>
          <w:u w:color="666666"/>
          <w:lang w:val="es-ES" w:eastAsia="es-CL"/>
        </w:rPr>
        <w:t>Posee monta</w:t>
      </w:r>
      <w:r>
        <w:rPr>
          <w:rStyle w:val="Ninguno"/>
          <w:rFonts w:ascii="Arial" w:hAnsi="Arial" w:cs="Arial"/>
          <w:u w:color="666666"/>
          <w:lang w:eastAsia="es-CL"/>
        </w:rPr>
        <w:t xml:space="preserve">ñas llenas  de vegetación, </w:t>
      </w:r>
    </w:p>
    <w:p w:rsidR="00CF173F" w:rsidRDefault="00CF173F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  <w:r>
        <w:rPr>
          <w:rStyle w:val="Ninguno"/>
          <w:rFonts w:ascii="Arial" w:hAnsi="Arial" w:cs="Arial"/>
          <w:u w:color="666666"/>
          <w:lang w:eastAsia="es-CL"/>
        </w:rPr>
        <w:t>playas infinitamente largas, terrazas de arroz, volcanes enormes con lagos a los pies, acantilados y está rodeada por arrecifes de coral. Es increíble la gran variedad de paisajes que ofrece la isla en sus 145 km de largo y 80 de ancho. Tambi</w:t>
      </w:r>
      <w:r>
        <w:rPr>
          <w:rStyle w:val="Ninguno"/>
          <w:rFonts w:ascii="Arial" w:hAnsi="Arial" w:cs="Arial"/>
          <w:u w:color="666666"/>
          <w:lang w:val="fr-FR" w:eastAsia="es-CL"/>
        </w:rPr>
        <w:t>é</w:t>
      </w:r>
      <w:r>
        <w:rPr>
          <w:rStyle w:val="Ninguno"/>
          <w:rFonts w:ascii="Arial" w:hAnsi="Arial" w:cs="Arial"/>
          <w:u w:color="666666"/>
          <w:lang w:eastAsia="es-CL"/>
        </w:rPr>
        <w:t>n transmite espiritualidad a causa de los numerosos templos y festivales hindúes que se celebran todos los años (la mayoría de sus habitantes son hindúes), y es refugio de más de un occidental que llegó hace d</w:t>
      </w:r>
      <w:r>
        <w:rPr>
          <w:rStyle w:val="Ninguno"/>
          <w:rFonts w:ascii="Arial" w:hAnsi="Arial" w:cs="Arial"/>
          <w:u w:color="666666"/>
          <w:lang w:val="fr-FR" w:eastAsia="es-CL"/>
        </w:rPr>
        <w:t>é</w:t>
      </w:r>
      <w:r>
        <w:rPr>
          <w:rStyle w:val="Ninguno"/>
          <w:rFonts w:ascii="Arial" w:hAnsi="Arial" w:cs="Arial"/>
          <w:u w:color="666666"/>
          <w:lang w:eastAsia="es-CL"/>
        </w:rPr>
        <w:t>cadas y decidió quedarse para siempre, ya fuera montando algún negocio o dedicándose a la busca espiritual.</w:t>
      </w:r>
    </w:p>
    <w:p w:rsidR="00CF173F" w:rsidRDefault="00CF173F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</w:p>
    <w:p w:rsidR="00CF173F" w:rsidRDefault="00CF173F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  <w:r>
        <w:rPr>
          <w:rStyle w:val="Ninguno"/>
          <w:rFonts w:ascii="Arial" w:hAnsi="Arial" w:cs="Arial"/>
          <w:b/>
          <w:bCs/>
          <w:u w:color="EF38DF"/>
          <w:lang w:eastAsia="es-CL"/>
        </w:rPr>
        <w:t xml:space="preserve"> Clima / Cuando Viajar</w:t>
      </w:r>
    </w:p>
    <w:p w:rsidR="00CF173F" w:rsidRDefault="00CF173F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</w:p>
    <w:p w:rsidR="00CF173F" w:rsidRDefault="00CF173F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  <w:r>
        <w:rPr>
          <w:rStyle w:val="Ninguno"/>
          <w:rFonts w:ascii="Arial" w:hAnsi="Arial" w:cs="Arial"/>
          <w:u w:color="666666"/>
          <w:lang w:eastAsia="es-CL"/>
        </w:rPr>
        <w:t>Tiene un constante clima tropical. La temperatura media ronda los 20</w:t>
      </w:r>
      <w:r>
        <w:rPr>
          <w:rStyle w:val="Ninguno"/>
          <w:rFonts w:ascii="Arial" w:hAnsi="Arial" w:cs="Arial"/>
          <w:u w:color="666666"/>
          <w:lang w:val="it-IT" w:eastAsia="es-CL"/>
        </w:rPr>
        <w:t xml:space="preserve">° </w:t>
      </w:r>
      <w:r>
        <w:rPr>
          <w:rStyle w:val="Ninguno"/>
          <w:rFonts w:ascii="Arial" w:hAnsi="Arial" w:cs="Arial"/>
          <w:u w:color="666666"/>
          <w:lang w:eastAsia="es-CL"/>
        </w:rPr>
        <w:t xml:space="preserve">C durante todo el año. Existe una estación seca y otra húmeda, la primera va de Abril a Septiembre, y la 2ª de Octubre a Marzo, pero puede llover en cualquier </w:t>
      </w:r>
      <w:r>
        <w:rPr>
          <w:rStyle w:val="Ninguno"/>
          <w:rFonts w:ascii="Arial" w:hAnsi="Arial" w:cs="Arial"/>
          <w:u w:color="666666"/>
          <w:lang w:val="fr-FR" w:eastAsia="es-CL"/>
        </w:rPr>
        <w:t>é</w:t>
      </w:r>
      <w:r>
        <w:rPr>
          <w:rStyle w:val="Ninguno"/>
          <w:rFonts w:ascii="Arial" w:hAnsi="Arial" w:cs="Arial"/>
          <w:u w:color="666666"/>
          <w:lang w:eastAsia="es-CL"/>
        </w:rPr>
        <w:t xml:space="preserve">poca del año. En general los meses entre Mayo y Agosto son los mejores en Bali. En esa </w:t>
      </w:r>
      <w:r>
        <w:rPr>
          <w:rStyle w:val="Ninguno"/>
          <w:rFonts w:ascii="Arial" w:hAnsi="Arial" w:cs="Arial"/>
          <w:u w:color="666666"/>
          <w:lang w:val="fr-FR" w:eastAsia="es-CL"/>
        </w:rPr>
        <w:t>é</w:t>
      </w:r>
      <w:r>
        <w:rPr>
          <w:rStyle w:val="Ninguno"/>
          <w:rFonts w:ascii="Arial" w:hAnsi="Arial" w:cs="Arial"/>
          <w:u w:color="666666"/>
          <w:lang w:eastAsia="es-CL"/>
        </w:rPr>
        <w:t>poca del año el clima parece más fresco y las lluvias má</w:t>
      </w:r>
      <w:r>
        <w:rPr>
          <w:rStyle w:val="Ninguno"/>
          <w:rFonts w:ascii="Arial" w:hAnsi="Arial" w:cs="Arial"/>
          <w:u w:color="666666"/>
          <w:lang w:val="pt-PT" w:eastAsia="es-CL"/>
        </w:rPr>
        <w:t xml:space="preserve">s ligeras. </w:t>
      </w:r>
    </w:p>
    <w:p w:rsidR="00CF173F" w:rsidRDefault="00CF173F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EF38DF"/>
          <w:lang w:eastAsia="es-CL"/>
        </w:rPr>
      </w:pPr>
    </w:p>
    <w:p w:rsidR="00CF173F" w:rsidRDefault="00CF173F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  <w:r>
        <w:rPr>
          <w:rStyle w:val="Ninguno"/>
          <w:rFonts w:ascii="Arial" w:hAnsi="Arial" w:cs="Arial"/>
          <w:b/>
          <w:bCs/>
          <w:u w:color="EF38DF"/>
          <w:lang w:eastAsia="es-CL"/>
        </w:rPr>
        <w:t xml:space="preserve"> Zonas y ciudades de Inter</w:t>
      </w:r>
      <w:r>
        <w:rPr>
          <w:rStyle w:val="Ninguno"/>
          <w:rFonts w:ascii="Arial" w:hAnsi="Arial" w:cs="Arial"/>
          <w:b/>
          <w:bCs/>
          <w:u w:color="EF38DF"/>
          <w:lang w:val="fr-FR" w:eastAsia="es-CL"/>
        </w:rPr>
        <w:t>é</w:t>
      </w:r>
      <w:r w:rsidRPr="007E07BA">
        <w:rPr>
          <w:rStyle w:val="Ninguno"/>
          <w:rFonts w:ascii="Arial" w:hAnsi="Arial" w:cs="Arial"/>
          <w:b/>
          <w:bCs/>
          <w:u w:color="EF38DF"/>
          <w:lang w:val="es-ES" w:eastAsia="es-CL"/>
        </w:rPr>
        <w:t>s tur</w:t>
      </w:r>
      <w:r>
        <w:rPr>
          <w:rStyle w:val="Ninguno"/>
          <w:rFonts w:ascii="Arial" w:hAnsi="Arial" w:cs="Arial"/>
          <w:b/>
          <w:bCs/>
          <w:u w:color="EF38DF"/>
          <w:lang w:eastAsia="es-CL"/>
        </w:rPr>
        <w:t>í</w:t>
      </w:r>
      <w:r>
        <w:rPr>
          <w:rStyle w:val="Ninguno"/>
          <w:rFonts w:ascii="Arial" w:hAnsi="Arial" w:cs="Arial"/>
          <w:b/>
          <w:bCs/>
          <w:u w:color="EF38DF"/>
          <w:lang w:val="it-IT" w:eastAsia="es-CL"/>
        </w:rPr>
        <w:t>stico</w:t>
      </w:r>
    </w:p>
    <w:p w:rsidR="00CF173F" w:rsidRDefault="00CF173F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</w:p>
    <w:p w:rsidR="00CF173F" w:rsidRDefault="00CF173F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  <w:r>
        <w:rPr>
          <w:rStyle w:val="Ninguno"/>
          <w:rFonts w:ascii="Arial" w:hAnsi="Arial" w:cs="Arial"/>
          <w:b/>
          <w:bCs/>
          <w:u w:color="666666"/>
          <w:lang w:eastAsia="es-CL"/>
        </w:rPr>
        <w:t>Surfear en Kuta:</w:t>
      </w:r>
      <w:r>
        <w:rPr>
          <w:rStyle w:val="Ninguno"/>
          <w:rFonts w:ascii="Arial" w:hAnsi="Arial" w:cs="Arial"/>
          <w:u w:color="666666"/>
          <w:lang w:eastAsia="es-CL"/>
        </w:rPr>
        <w:t xml:space="preserve"> ¡Nunca es tarde para aprender! Kuta es el pueblo má</w:t>
      </w:r>
      <w:r w:rsidRPr="007E07BA">
        <w:rPr>
          <w:rStyle w:val="Ninguno"/>
          <w:rFonts w:ascii="Arial" w:hAnsi="Arial" w:cs="Arial"/>
          <w:u w:color="666666"/>
          <w:lang w:val="es-ES" w:eastAsia="es-CL"/>
        </w:rPr>
        <w:t>s tur</w:t>
      </w:r>
      <w:r>
        <w:rPr>
          <w:rStyle w:val="Ninguno"/>
          <w:rFonts w:ascii="Arial" w:hAnsi="Arial" w:cs="Arial"/>
          <w:u w:color="666666"/>
          <w:lang w:eastAsia="es-CL"/>
        </w:rPr>
        <w:t xml:space="preserve">ístico de Bali. Hay muchos alojamientos, restaurantes, tiendas, clubs y australianos surferos. Es uno de los mejores sitios para surfear. </w:t>
      </w:r>
    </w:p>
    <w:p w:rsidR="00CF173F" w:rsidRDefault="00CF173F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</w:p>
    <w:p w:rsidR="00CF173F" w:rsidRDefault="00CF173F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  <w:r>
        <w:rPr>
          <w:rStyle w:val="Ninguno"/>
          <w:rFonts w:ascii="Arial" w:hAnsi="Arial" w:cs="Arial"/>
          <w:b/>
          <w:bCs/>
          <w:u w:color="EF38DF"/>
          <w:lang w:eastAsia="es-CL"/>
        </w:rPr>
        <w:t>Ubud:</w:t>
      </w:r>
      <w:r>
        <w:rPr>
          <w:rStyle w:val="Ninguno"/>
          <w:rFonts w:ascii="Arial" w:hAnsi="Arial" w:cs="Arial"/>
          <w:u w:color="666666"/>
          <w:lang w:eastAsia="es-CL"/>
        </w:rPr>
        <w:t xml:space="preserve"> El pueblo de las artes y los masajes. Buen sitio para relajarse y hacerse algún que otro buen masaje. Imperdible el Monkey temple, un antiguo templo dedicado a los monos.</w:t>
      </w:r>
    </w:p>
    <w:p w:rsidR="00CF173F" w:rsidRDefault="00CF173F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</w:p>
    <w:p w:rsidR="00CF173F" w:rsidRDefault="00CF173F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  <w:r>
        <w:rPr>
          <w:rStyle w:val="Ninguno"/>
          <w:rFonts w:ascii="Arial" w:hAnsi="Arial" w:cs="Arial"/>
          <w:b/>
          <w:bCs/>
          <w:u w:color="EF38DF"/>
          <w:lang w:eastAsia="es-CL"/>
        </w:rPr>
        <w:t>Visitar Templos hindú</w:t>
      </w:r>
      <w:r>
        <w:rPr>
          <w:rStyle w:val="Ninguno"/>
          <w:rFonts w:ascii="Arial" w:hAnsi="Arial" w:cs="Arial"/>
          <w:b/>
          <w:bCs/>
          <w:u w:color="EF38DF"/>
          <w:lang w:val="de-DE" w:eastAsia="es-CL"/>
        </w:rPr>
        <w:t>es:</w:t>
      </w:r>
      <w:r>
        <w:rPr>
          <w:rStyle w:val="Ninguno"/>
          <w:rFonts w:ascii="Arial" w:hAnsi="Arial" w:cs="Arial"/>
          <w:u w:color="666666"/>
          <w:lang w:eastAsia="es-CL"/>
        </w:rPr>
        <w:t xml:space="preserve"> Bali es famosa por sus numerosos templos. El más importante es el Pura Penetaran Agung en Besakih. Despu</w:t>
      </w:r>
      <w:r>
        <w:rPr>
          <w:rStyle w:val="Ninguno"/>
          <w:rFonts w:ascii="Arial" w:hAnsi="Arial" w:cs="Arial"/>
          <w:u w:color="666666"/>
          <w:lang w:val="fr-FR" w:eastAsia="es-CL"/>
        </w:rPr>
        <w:t>é</w:t>
      </w:r>
      <w:r>
        <w:rPr>
          <w:rStyle w:val="Ninguno"/>
          <w:rFonts w:ascii="Arial" w:hAnsi="Arial" w:cs="Arial"/>
          <w:u w:color="666666"/>
          <w:lang w:eastAsia="es-CL"/>
        </w:rPr>
        <w:t>s tenemos los 9 templos que se cree que protegen a la isla de las fuerzas del mal. Dos del os más famosos y accesibles son el Pura Luhur Uluwatu y Tanah lot.</w:t>
      </w:r>
    </w:p>
    <w:p w:rsidR="00CF173F" w:rsidRDefault="00CF173F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</w:p>
    <w:p w:rsidR="00CF173F" w:rsidRDefault="00CF173F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  <w:r>
        <w:rPr>
          <w:rStyle w:val="Ninguno"/>
          <w:rFonts w:ascii="Arial" w:hAnsi="Arial" w:cs="Arial"/>
          <w:b/>
          <w:bCs/>
          <w:u w:color="EF38DF"/>
          <w:lang w:eastAsia="es-CL"/>
        </w:rPr>
        <w:t>Playas:</w:t>
      </w:r>
      <w:r>
        <w:rPr>
          <w:rStyle w:val="Ninguno"/>
          <w:rFonts w:ascii="Arial" w:hAnsi="Arial" w:cs="Arial"/>
          <w:u w:color="666666"/>
          <w:lang w:eastAsia="es-CL"/>
        </w:rPr>
        <w:t xml:space="preserve"> La mayor parte de las mejores playas para nadar están en la costa norte de la isla y las mejores para surfear en la costa sur. Hay playas larguísimas con olas que te impiden hasta entrar en el mar y otras de pequeñas calas con aguas que casi ni se mueven.</w:t>
      </w:r>
    </w:p>
    <w:p w:rsidR="00CF173F" w:rsidRDefault="00CF173F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</w:p>
    <w:p w:rsidR="00CF173F" w:rsidRDefault="00CF173F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  <w:r>
        <w:rPr>
          <w:rStyle w:val="Ninguno"/>
          <w:rFonts w:ascii="Arial" w:hAnsi="Arial" w:cs="Arial"/>
          <w:b/>
          <w:bCs/>
          <w:u w:color="EF38DF"/>
          <w:lang w:eastAsia="es-CL"/>
        </w:rPr>
        <w:t>Volcanes y lagos:</w:t>
      </w:r>
      <w:r>
        <w:rPr>
          <w:rStyle w:val="Ninguno"/>
          <w:rFonts w:ascii="Arial" w:hAnsi="Arial" w:cs="Arial"/>
          <w:u w:color="666666"/>
          <w:lang w:eastAsia="es-CL"/>
        </w:rPr>
        <w:t xml:space="preserve"> Todas las montañas de Bali son volcanes. El más alto es el Volcá</w:t>
      </w:r>
      <w:r>
        <w:rPr>
          <w:rStyle w:val="Ninguno"/>
          <w:rFonts w:ascii="Arial" w:hAnsi="Arial" w:cs="Arial"/>
          <w:u w:color="666666"/>
          <w:lang w:val="de-DE" w:eastAsia="es-CL"/>
        </w:rPr>
        <w:t>n Agung de 3.142 m. que entr</w:t>
      </w:r>
      <w:r>
        <w:rPr>
          <w:rStyle w:val="Ninguno"/>
          <w:rFonts w:ascii="Arial" w:hAnsi="Arial" w:cs="Arial"/>
          <w:u w:color="666666"/>
          <w:lang w:eastAsia="es-CL"/>
        </w:rPr>
        <w:t>ó en erupción por última vez en 1963. Otro que aún está algo activo es el Volcá</w:t>
      </w:r>
      <w:r>
        <w:rPr>
          <w:rStyle w:val="Ninguno"/>
          <w:rFonts w:ascii="Arial" w:hAnsi="Arial" w:cs="Arial"/>
          <w:u w:color="666666"/>
          <w:lang w:val="da-DK" w:eastAsia="es-CL"/>
        </w:rPr>
        <w:t xml:space="preserve">n Batur, </w:t>
      </w:r>
    </w:p>
    <w:p w:rsidR="00CF173F" w:rsidRDefault="00CF173F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</w:p>
    <w:p w:rsidR="00CF173F" w:rsidRDefault="00CF173F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lang w:eastAsia="es-CL"/>
        </w:rPr>
      </w:pPr>
      <w:r>
        <w:rPr>
          <w:rStyle w:val="Ninguno"/>
          <w:rFonts w:ascii="Arial" w:hAnsi="Arial" w:cs="Arial"/>
          <w:u w:color="EF38DF"/>
          <w:lang w:eastAsia="es-CL"/>
        </w:rPr>
        <w:t>Cascadas y aguas termales:</w:t>
      </w:r>
      <w:r>
        <w:rPr>
          <w:rStyle w:val="Ninguno"/>
          <w:rFonts w:ascii="Arial" w:hAnsi="Arial" w:cs="Arial"/>
          <w:u w:color="666666"/>
          <w:lang w:eastAsia="es-CL"/>
        </w:rPr>
        <w:t xml:space="preserve"> Cerca de la playa de Lovina (en el norte) hay pequeñas cascadas en las que se puede bañ</w:t>
      </w:r>
      <w:r>
        <w:rPr>
          <w:rStyle w:val="Ninguno"/>
          <w:rFonts w:ascii="Arial" w:hAnsi="Arial" w:cs="Arial"/>
          <w:u w:color="666666"/>
          <w:lang w:val="pt-PT" w:eastAsia="es-CL"/>
        </w:rPr>
        <w:t>ar as</w:t>
      </w:r>
      <w:r>
        <w:rPr>
          <w:rStyle w:val="Ninguno"/>
          <w:rFonts w:ascii="Arial" w:hAnsi="Arial" w:cs="Arial"/>
          <w:u w:color="666666"/>
          <w:lang w:eastAsia="es-CL"/>
        </w:rPr>
        <w:t>í como aguas termales (Air Banjar). Tambi</w:t>
      </w:r>
      <w:r>
        <w:rPr>
          <w:rStyle w:val="Ninguno"/>
          <w:rFonts w:ascii="Arial" w:hAnsi="Arial" w:cs="Arial"/>
          <w:u w:color="666666"/>
          <w:lang w:val="fr-FR" w:eastAsia="es-CL"/>
        </w:rPr>
        <w:t>é</w:t>
      </w:r>
      <w:r>
        <w:rPr>
          <w:rStyle w:val="Ninguno"/>
          <w:rFonts w:ascii="Arial" w:hAnsi="Arial" w:cs="Arial"/>
          <w:u w:color="666666"/>
          <w:lang w:eastAsia="es-CL"/>
        </w:rPr>
        <w:t>n cerca del Lago Batur hay otras aguas termales.</w:t>
      </w:r>
    </w:p>
    <w:p w:rsidR="00CF173F" w:rsidRDefault="00CF173F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lang w:eastAsia="es-CL"/>
        </w:rPr>
      </w:pPr>
    </w:p>
    <w:p w:rsidR="00CF173F" w:rsidRDefault="00CF173F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lang w:eastAsia="es-CL"/>
        </w:rPr>
      </w:pPr>
    </w:p>
    <w:p w:rsidR="00CF173F" w:rsidRDefault="00CF173F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b/>
          <w:bCs/>
          <w:lang w:eastAsia="es-CL"/>
        </w:rPr>
      </w:pPr>
      <w:r>
        <w:rPr>
          <w:rStyle w:val="Ninguno"/>
          <w:rFonts w:ascii="Arial" w:hAnsi="Arial" w:cs="Arial"/>
          <w:b/>
          <w:bCs/>
          <w:lang w:eastAsia="es-CL"/>
        </w:rPr>
        <w:t>TIPS</w:t>
      </w:r>
    </w:p>
    <w:p w:rsidR="00CF173F" w:rsidRDefault="00CF173F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lang w:eastAsia="es-CL"/>
        </w:rPr>
      </w:pPr>
      <w:r>
        <w:rPr>
          <w:rStyle w:val="Ninguno"/>
          <w:rFonts w:ascii="Arial" w:hAnsi="Arial" w:cs="Arial"/>
          <w:lang w:eastAsia="es-CL"/>
        </w:rPr>
        <w:t>•  Vacunas: Ninguna obligatoria</w:t>
      </w:r>
    </w:p>
    <w:p w:rsidR="00CF173F" w:rsidRDefault="00CF173F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lang w:eastAsia="es-CL"/>
        </w:rPr>
      </w:pPr>
      <w:r>
        <w:rPr>
          <w:rStyle w:val="Ninguno"/>
          <w:rFonts w:ascii="Arial" w:hAnsi="Arial" w:cs="Arial"/>
          <w:lang w:eastAsia="es-CL"/>
        </w:rPr>
        <w:t>•  Documentación de viaje: Pasaporte</w:t>
      </w:r>
    </w:p>
    <w:p w:rsidR="00CF173F" w:rsidRDefault="00CF173F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lang w:eastAsia="es-CL"/>
        </w:rPr>
      </w:pPr>
      <w:r>
        <w:rPr>
          <w:rStyle w:val="Ninguno"/>
          <w:rFonts w:ascii="Arial" w:hAnsi="Arial" w:cs="Arial"/>
          <w:lang w:eastAsia="es-CL"/>
        </w:rPr>
        <w:t xml:space="preserve">•  </w:t>
      </w:r>
      <w:r>
        <w:rPr>
          <w:rStyle w:val="Ninguno"/>
          <w:rFonts w:ascii="Arial" w:hAnsi="Arial" w:cs="Arial"/>
          <w:lang w:val="it-IT" w:eastAsia="es-CL"/>
        </w:rPr>
        <w:t xml:space="preserve">Moneda: La Rupia </w:t>
      </w:r>
    </w:p>
    <w:p w:rsidR="00CF173F" w:rsidRDefault="00CF173F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b/>
          <w:bCs/>
          <w:lang w:eastAsia="es-CL"/>
        </w:rPr>
      </w:pPr>
      <w:r>
        <w:rPr>
          <w:rStyle w:val="Ninguno"/>
          <w:rFonts w:ascii="Arial" w:hAnsi="Arial" w:cs="Arial"/>
          <w:lang w:eastAsia="es-CL"/>
        </w:rPr>
        <w:t>•  Corriente el</w:t>
      </w:r>
      <w:r>
        <w:rPr>
          <w:rStyle w:val="Ninguno"/>
          <w:rFonts w:ascii="Arial" w:hAnsi="Arial" w:cs="Arial"/>
          <w:lang w:val="fr-FR" w:eastAsia="es-CL"/>
        </w:rPr>
        <w:t>é</w:t>
      </w:r>
      <w:r>
        <w:rPr>
          <w:rStyle w:val="Ninguno"/>
          <w:rFonts w:ascii="Arial" w:hAnsi="Arial" w:cs="Arial"/>
          <w:lang w:val="it-IT" w:eastAsia="es-CL"/>
        </w:rPr>
        <w:t xml:space="preserve">ctrica: 220 </w:t>
      </w:r>
      <w:r>
        <w:rPr>
          <w:rStyle w:val="Ninguno"/>
          <w:rFonts w:ascii="Arial" w:hAnsi="Arial" w:cs="Arial"/>
          <w:lang w:eastAsia="es-CL"/>
        </w:rPr>
        <w:t>– 240 voltios</w:t>
      </w:r>
    </w:p>
    <w:p w:rsidR="00CF173F" w:rsidRDefault="00CF173F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lang w:eastAsia="es-CL"/>
        </w:rPr>
      </w:pPr>
    </w:p>
    <w:p w:rsidR="00CF173F" w:rsidRDefault="00CF173F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b/>
          <w:bCs/>
          <w:lang w:val="de-DE" w:eastAsia="es-CL"/>
        </w:rPr>
      </w:pPr>
      <w:r>
        <w:rPr>
          <w:rStyle w:val="Ninguno"/>
          <w:rFonts w:ascii="Arial" w:hAnsi="Arial" w:cs="Arial"/>
          <w:b/>
          <w:bCs/>
          <w:lang w:val="de-DE" w:eastAsia="es-CL"/>
        </w:rPr>
        <w:t>ITINERARIO SUGERIDO</w:t>
      </w:r>
    </w:p>
    <w:p w:rsidR="00CF173F" w:rsidRDefault="00CF173F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lang w:eastAsia="es-CL"/>
        </w:rPr>
      </w:pPr>
      <w:r>
        <w:rPr>
          <w:rStyle w:val="Ninguno"/>
          <w:rFonts w:ascii="Arial" w:hAnsi="Arial" w:cs="Arial"/>
          <w:lang w:eastAsia="es-CL"/>
        </w:rPr>
        <w:t>Día 1</w:t>
      </w:r>
      <w:r>
        <w:rPr>
          <w:rStyle w:val="Ninguno"/>
          <w:rFonts w:ascii="Arial" w:hAnsi="Arial" w:cs="Arial"/>
          <w:lang w:eastAsia="es-CL"/>
        </w:rPr>
        <w:tab/>
        <w:t>Ubud</w:t>
      </w:r>
    </w:p>
    <w:p w:rsidR="00CF173F" w:rsidRDefault="00CF173F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lang w:eastAsia="es-CL"/>
        </w:rPr>
      </w:pPr>
      <w:r>
        <w:rPr>
          <w:rStyle w:val="Ninguno"/>
          <w:rFonts w:ascii="Arial" w:hAnsi="Arial" w:cs="Arial"/>
          <w:lang w:eastAsia="es-CL"/>
        </w:rPr>
        <w:t>Día 2</w:t>
      </w:r>
      <w:r>
        <w:rPr>
          <w:rStyle w:val="Ninguno"/>
          <w:rFonts w:ascii="Arial" w:hAnsi="Arial" w:cs="Arial"/>
          <w:lang w:eastAsia="es-CL"/>
        </w:rPr>
        <w:tab/>
        <w:t>Ubud</w:t>
      </w:r>
    </w:p>
    <w:p w:rsidR="00CF173F" w:rsidRDefault="00CF173F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lang w:eastAsia="es-CL"/>
        </w:rPr>
      </w:pPr>
      <w:r>
        <w:rPr>
          <w:rStyle w:val="Ninguno"/>
          <w:rFonts w:ascii="Arial" w:hAnsi="Arial" w:cs="Arial"/>
          <w:lang w:eastAsia="es-CL"/>
        </w:rPr>
        <w:t>Dí</w:t>
      </w:r>
      <w:r>
        <w:rPr>
          <w:rStyle w:val="Ninguno"/>
          <w:rFonts w:ascii="Arial" w:hAnsi="Arial" w:cs="Arial"/>
          <w:lang w:val="pt-PT" w:eastAsia="es-CL"/>
        </w:rPr>
        <w:t>a 3</w:t>
      </w:r>
      <w:r>
        <w:rPr>
          <w:rStyle w:val="Ninguno"/>
          <w:rFonts w:ascii="Arial" w:hAnsi="Arial" w:cs="Arial"/>
          <w:lang w:val="pt-PT" w:eastAsia="es-CL"/>
        </w:rPr>
        <w:tab/>
        <w:t>Nusa Dua</w:t>
      </w:r>
    </w:p>
    <w:p w:rsidR="00CF173F" w:rsidRDefault="00CF173F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lang w:eastAsia="es-CL"/>
        </w:rPr>
      </w:pPr>
      <w:r>
        <w:rPr>
          <w:rStyle w:val="Ninguno"/>
          <w:rFonts w:ascii="Arial" w:hAnsi="Arial" w:cs="Arial"/>
          <w:lang w:eastAsia="es-CL"/>
        </w:rPr>
        <w:t>Dí</w:t>
      </w:r>
      <w:r>
        <w:rPr>
          <w:rStyle w:val="Ninguno"/>
          <w:rFonts w:ascii="Arial" w:hAnsi="Arial" w:cs="Arial"/>
          <w:lang w:val="pt-PT" w:eastAsia="es-CL"/>
        </w:rPr>
        <w:t>a 4</w:t>
      </w:r>
      <w:r>
        <w:rPr>
          <w:rStyle w:val="Ninguno"/>
          <w:rFonts w:ascii="Arial" w:hAnsi="Arial" w:cs="Arial"/>
          <w:lang w:val="pt-PT" w:eastAsia="es-CL"/>
        </w:rPr>
        <w:tab/>
        <w:t>Nusa Dua</w:t>
      </w:r>
    </w:p>
    <w:p w:rsidR="00CF173F" w:rsidRDefault="00CF173F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rPr>
          <w:rStyle w:val="Ninguno"/>
          <w:rFonts w:ascii="Arial" w:hAnsi="Arial" w:cs="Arial"/>
          <w:lang w:eastAsia="es-CL"/>
        </w:rPr>
        <w:t>Dí</w:t>
      </w:r>
      <w:r>
        <w:rPr>
          <w:rStyle w:val="Ninguno"/>
          <w:rFonts w:ascii="Arial" w:hAnsi="Arial" w:cs="Arial"/>
          <w:lang w:val="pt-PT" w:eastAsia="es-CL"/>
        </w:rPr>
        <w:t>a 5</w:t>
      </w:r>
      <w:r>
        <w:rPr>
          <w:rStyle w:val="Ninguno"/>
          <w:rFonts w:ascii="Arial" w:hAnsi="Arial" w:cs="Arial"/>
          <w:lang w:val="pt-PT" w:eastAsia="es-CL"/>
        </w:rPr>
        <w:tab/>
        <w:t>Nusa Dua</w:t>
      </w:r>
    </w:p>
    <w:sectPr w:rsidR="00CF173F" w:rsidSect="00C916E5">
      <w:headerReference w:type="default" r:id="rId6"/>
      <w:footerReference w:type="default" r:id="rId7"/>
      <w:pgSz w:w="12240" w:h="15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73F" w:rsidRDefault="00CF173F" w:rsidP="00C916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endnote>
  <w:endnote w:type="continuationSeparator" w:id="0">
    <w:p w:rsidR="00CF173F" w:rsidRDefault="00CF173F" w:rsidP="00C916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73F" w:rsidRDefault="00CF173F">
    <w:pPr>
      <w:pStyle w:val="Cabeceraypi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73F" w:rsidRDefault="00CF173F" w:rsidP="00C916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footnote>
  <w:footnote w:type="continuationSeparator" w:id="0">
    <w:p w:rsidR="00CF173F" w:rsidRDefault="00CF173F" w:rsidP="00C916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73F" w:rsidRDefault="00CF173F">
    <w:pPr>
      <w:pStyle w:val="Cabeceraypi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autoHyphenation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16E5"/>
    <w:rsid w:val="000B2EBB"/>
    <w:rsid w:val="00197EDB"/>
    <w:rsid w:val="007E07BA"/>
    <w:rsid w:val="00C916E5"/>
    <w:rsid w:val="00CF1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2"/>
        <w:szCs w:val="22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6E5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916E5"/>
    <w:rPr>
      <w:u w:val="single"/>
    </w:rPr>
  </w:style>
  <w:style w:type="paragraph" w:customStyle="1" w:styleId="Cabeceraypie">
    <w:name w:val="Cabecera y pie"/>
    <w:uiPriority w:val="99"/>
    <w:rsid w:val="00C916E5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tabs>
        <w:tab w:val="right" w:pos="9020"/>
      </w:tabs>
    </w:pPr>
    <w:rPr>
      <w:rFonts w:ascii="Helvetica" w:hAnsi="Helvetica" w:cs="Helvetica"/>
      <w:color w:val="000000"/>
      <w:sz w:val="24"/>
      <w:szCs w:val="24"/>
    </w:rPr>
  </w:style>
  <w:style w:type="paragraph" w:customStyle="1" w:styleId="CuerpoA">
    <w:name w:val="Cuerpo A"/>
    <w:uiPriority w:val="99"/>
    <w:rsid w:val="00C916E5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color w:val="000000"/>
      <w:sz w:val="24"/>
      <w:szCs w:val="24"/>
      <w:u w:color="000000"/>
      <w:lang w:val="es-ES_tradnl"/>
    </w:rPr>
  </w:style>
  <w:style w:type="character" w:customStyle="1" w:styleId="Ninguno">
    <w:name w:val="Ninguno"/>
    <w:uiPriority w:val="99"/>
    <w:rsid w:val="00C916E5"/>
    <w:rPr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461</Words>
  <Characters>2539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ralarcon</dc:creator>
  <cp:keywords/>
  <dc:description/>
  <cp:lastModifiedBy>ralarcon</cp:lastModifiedBy>
  <cp:revision>2</cp:revision>
  <dcterms:created xsi:type="dcterms:W3CDTF">2017-10-05T20:16:00Z</dcterms:created>
  <dcterms:modified xsi:type="dcterms:W3CDTF">2017-10-05T20:16:00Z</dcterms:modified>
</cp:coreProperties>
</file>